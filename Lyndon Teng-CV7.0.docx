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2EB9" w14:textId="77777777" w:rsidR="00801C2D" w:rsidRPr="00DF6A4E" w:rsidRDefault="004B1A08" w:rsidP="00252E3A">
      <w:pPr>
        <w:pStyle w:val="Title"/>
        <w:jc w:val="both"/>
      </w:pPr>
      <w:r>
        <w:t>Lyndon Teng</w:t>
      </w:r>
    </w:p>
    <w:p w14:paraId="05DD278F" w14:textId="77777777" w:rsidR="00801C2D" w:rsidRPr="00DF6A4E" w:rsidRDefault="004B1A08" w:rsidP="00252E3A">
      <w:pPr>
        <w:pStyle w:val="ContactInfo"/>
        <w:ind w:left="0"/>
        <w:jc w:val="both"/>
      </w:pPr>
      <w:r w:rsidRPr="004B1A08">
        <w:t>lyndonteng.github.i</w:t>
      </w:r>
      <w:r w:rsidR="00252E3A">
        <w:t xml:space="preserve">o </w:t>
      </w:r>
      <w:r w:rsidR="00801C2D" w:rsidRPr="00DF6A4E">
        <w:t>|</w:t>
      </w:r>
      <w:r w:rsidR="00252E3A">
        <w:t xml:space="preserve"> </w:t>
      </w:r>
      <w:r>
        <w:t>+447447442436</w:t>
      </w:r>
      <w:r w:rsidR="00252E3A">
        <w:t xml:space="preserve"> </w:t>
      </w:r>
      <w:r w:rsidR="00801C2D" w:rsidRPr="00DF6A4E">
        <w:t>|</w:t>
      </w:r>
      <w:r w:rsidR="00252E3A">
        <w:t xml:space="preserve"> </w:t>
      </w:r>
      <w:hyperlink r:id="rId7" w:history="1">
        <w:r w:rsidR="00252E3A" w:rsidRPr="00D469D2">
          <w:rPr>
            <w:rStyle w:val="Hyperlink"/>
          </w:rPr>
          <w:t>lyndon@live.com.sg</w:t>
        </w:r>
      </w:hyperlink>
      <w:r w:rsidR="00252E3A">
        <w:t xml:space="preserve"> |</w:t>
      </w:r>
      <w:r w:rsidR="00252E3A" w:rsidRPr="00252E3A">
        <w:t>linkedin.com/in/lyndon-</w:t>
      </w:r>
      <w:proofErr w:type="spellStart"/>
      <w:r w:rsidR="00252E3A" w:rsidRPr="00252E3A">
        <w:t>teng</w:t>
      </w:r>
      <w:proofErr w:type="spellEnd"/>
    </w:p>
    <w:sdt>
      <w:sdtPr>
        <w:alias w:val="Skills &amp; Abilities:"/>
        <w:tag w:val="Skills &amp; Abilities:"/>
        <w:id w:val="-202552515"/>
        <w:placeholder>
          <w:docPart w:val="3D2E64CA601F450F85D7F56644B99CCD"/>
        </w:placeholder>
        <w:temporary/>
        <w:showingPlcHdr/>
        <w15:appearance w15:val="hidden"/>
      </w:sdtPr>
      <w:sdtEndPr/>
      <w:sdtContent>
        <w:p w14:paraId="10433CD8" w14:textId="77777777" w:rsidR="00801C2D" w:rsidRPr="00DF6A4E" w:rsidRDefault="00801C2D" w:rsidP="00252E3A">
          <w:pPr>
            <w:pStyle w:val="Heading1"/>
            <w:jc w:val="both"/>
          </w:pPr>
          <w:r w:rsidRPr="00DF6A4E">
            <w:t>Skills &amp; Abilities</w:t>
          </w:r>
        </w:p>
      </w:sdtContent>
    </w:sdt>
    <w:p w14:paraId="7E81DE2A" w14:textId="77777777" w:rsidR="004B1A08" w:rsidRPr="004B1A08" w:rsidRDefault="004B1A08" w:rsidP="00252E3A">
      <w:pPr>
        <w:pStyle w:val="ListBullet"/>
        <w:jc w:val="both"/>
      </w:pPr>
      <w:r>
        <w:t>Native</w:t>
      </w:r>
      <w:r w:rsidRPr="004B1A08">
        <w:t xml:space="preserve"> </w:t>
      </w:r>
      <w:r>
        <w:t>English, Professional Mandarin, Beginner Japanese Proficiency</w:t>
      </w:r>
    </w:p>
    <w:p w14:paraId="5734FE32" w14:textId="77777777" w:rsidR="004B1A08" w:rsidRPr="004B1A08" w:rsidRDefault="004B1A08" w:rsidP="00252E3A">
      <w:pPr>
        <w:pStyle w:val="ListBullet"/>
        <w:jc w:val="both"/>
      </w:pPr>
      <w:r w:rsidRPr="004B1A08">
        <w:t>Development Experience using Python, C++ and Source Control</w:t>
      </w:r>
    </w:p>
    <w:p w14:paraId="2708B7A1" w14:textId="77777777" w:rsidR="004B1A08" w:rsidRDefault="004B1A08" w:rsidP="00252E3A">
      <w:pPr>
        <w:pStyle w:val="ListBullet"/>
        <w:jc w:val="both"/>
      </w:pPr>
      <w:r w:rsidRPr="004B1A08">
        <w:t>Data processing and Machine Learning</w:t>
      </w:r>
    </w:p>
    <w:p w14:paraId="147971CF" w14:textId="77777777" w:rsidR="004B1A08" w:rsidRDefault="004B1A08" w:rsidP="00252E3A">
      <w:pPr>
        <w:pStyle w:val="ListBullet"/>
        <w:jc w:val="both"/>
      </w:pPr>
      <w:r w:rsidRPr="004B1A08">
        <w:t>Trained in PLA extrusion-based 3D Printing, Laser (plywood) cutting, electrical soldering</w:t>
      </w:r>
      <w:r w:rsidR="004C0280">
        <w:t>, and machine tooling (lathe and mill).</w:t>
      </w:r>
    </w:p>
    <w:p w14:paraId="120FCF45" w14:textId="77777777" w:rsidR="004B1A08" w:rsidRDefault="004B1A08" w:rsidP="00252E3A">
      <w:pPr>
        <w:pStyle w:val="ListBullet"/>
        <w:jc w:val="both"/>
      </w:pPr>
      <w:r>
        <w:t>Military and Non-Military Leadership</w:t>
      </w:r>
    </w:p>
    <w:sdt>
      <w:sdtPr>
        <w:alias w:val="Education:"/>
        <w:tag w:val="Education:"/>
        <w:id w:val="-1338531963"/>
        <w:placeholder>
          <w:docPart w:val="44AE425F7F034B3282FB2923E8939984"/>
        </w:placeholder>
        <w:temporary/>
        <w:showingPlcHdr/>
        <w15:appearance w15:val="hidden"/>
      </w:sdtPr>
      <w:sdtContent>
        <w:p w14:paraId="038F3EF8" w14:textId="77777777" w:rsidR="007D6EAF" w:rsidRPr="00DF6A4E" w:rsidRDefault="007D6EAF" w:rsidP="007D6EAF">
          <w:pPr>
            <w:pStyle w:val="Heading1"/>
            <w:jc w:val="both"/>
          </w:pPr>
          <w:r w:rsidRPr="00DF6A4E">
            <w:t>Education</w:t>
          </w:r>
        </w:p>
      </w:sdtContent>
    </w:sdt>
    <w:p w14:paraId="296F6CB6" w14:textId="3ECB5E60" w:rsidR="007D6EAF" w:rsidRDefault="007D6EAF" w:rsidP="008A472A">
      <w:pPr>
        <w:pStyle w:val="Heading2"/>
      </w:pPr>
      <w:r>
        <w:t>Queens’ College, University of Cambridge</w:t>
      </w:r>
      <w:r w:rsidR="000A77F7" w:rsidRPr="00DF6A4E">
        <w:tab/>
      </w:r>
      <w:r w:rsidR="000A77F7">
        <w:rPr>
          <w:rStyle w:val="Strong"/>
        </w:rPr>
        <w:t>20</w:t>
      </w:r>
      <w:r w:rsidR="000A77F7">
        <w:rPr>
          <w:rStyle w:val="Strong"/>
        </w:rPr>
        <w:t>17</w:t>
      </w:r>
      <w:r w:rsidR="000A77F7">
        <w:rPr>
          <w:rStyle w:val="Strong"/>
        </w:rPr>
        <w:t xml:space="preserve"> </w:t>
      </w:r>
      <w:r w:rsidR="000A77F7" w:rsidRPr="00DF6A4E">
        <w:rPr>
          <w:rStyle w:val="Strong"/>
        </w:rPr>
        <w:t>–</w:t>
      </w:r>
      <w:r w:rsidR="000A77F7">
        <w:rPr>
          <w:rStyle w:val="Strong"/>
        </w:rPr>
        <w:t xml:space="preserve"> 20</w:t>
      </w:r>
      <w:r w:rsidR="000A77F7">
        <w:rPr>
          <w:rStyle w:val="Strong"/>
        </w:rPr>
        <w:t>21</w:t>
      </w:r>
    </w:p>
    <w:p w14:paraId="32AA59EF" w14:textId="485031C1" w:rsidR="007D6EAF" w:rsidRPr="004B1A08" w:rsidRDefault="007D6EAF" w:rsidP="008A472A">
      <w:pPr>
        <w:pStyle w:val="Heading2"/>
      </w:pPr>
      <w:r w:rsidRPr="004B1A08">
        <w:t>B.A., M.Eng. Engineering</w:t>
      </w:r>
    </w:p>
    <w:p w14:paraId="4C48FB2B" w14:textId="44E7C33D" w:rsidR="007D6EAF" w:rsidRPr="000A77F7" w:rsidRDefault="007D6EAF" w:rsidP="000A77F7">
      <w:pPr>
        <w:rPr>
          <w:i/>
        </w:rPr>
      </w:pPr>
      <w:r w:rsidRPr="000A77F7">
        <w:rPr>
          <w:i/>
        </w:rPr>
        <w:t>United Kingdom</w:t>
      </w:r>
    </w:p>
    <w:p w14:paraId="26D87631" w14:textId="65C44EA3" w:rsidR="007D6EAF" w:rsidRDefault="007D6EAF" w:rsidP="007D6EAF">
      <w:pPr>
        <w:jc w:val="both"/>
      </w:pPr>
      <w:r>
        <w:t xml:space="preserve">The first two years cover a broad range of engineering disciplines, allowing me to develop a wide range of skills while </w:t>
      </w:r>
      <w:r w:rsidR="00646ED9">
        <w:t>gaining</w:t>
      </w:r>
      <w:r>
        <w:t xml:space="preserve"> a holistic </w:t>
      </w:r>
      <w:r w:rsidR="00022630">
        <w:t>perspective</w:t>
      </w:r>
      <w:r>
        <w:t xml:space="preserve"> of </w:t>
      </w:r>
      <w:r w:rsidR="00224EC7">
        <w:t>STEM</w:t>
      </w:r>
      <w:r w:rsidR="00695AD9">
        <w:t xml:space="preserve">’s </w:t>
      </w:r>
      <w:r w:rsidR="000404F4">
        <w:t>impact on</w:t>
      </w:r>
      <w:r w:rsidR="00022630">
        <w:t xml:space="preserve"> </w:t>
      </w:r>
      <w:r w:rsidR="000E006F">
        <w:t xml:space="preserve">multiple facets </w:t>
      </w:r>
      <w:r w:rsidR="00022630">
        <w:t>of society</w:t>
      </w:r>
      <w:r>
        <w:t>.</w:t>
      </w:r>
      <w:r w:rsidR="003C61C8">
        <w:t xml:space="preserve"> Coursework included:</w:t>
      </w:r>
    </w:p>
    <w:p w14:paraId="46923DC1" w14:textId="49956D12" w:rsidR="007D6EAF" w:rsidRPr="004B1A08" w:rsidRDefault="007D6EAF" w:rsidP="003C61C8">
      <w:pPr>
        <w:pStyle w:val="ListBullet"/>
        <w:rPr>
          <w:u w:val="single"/>
        </w:rPr>
      </w:pPr>
      <w:r w:rsidRPr="004B1A08">
        <w:t>Software Development</w:t>
      </w:r>
      <w:r w:rsidR="003C61C8">
        <w:t xml:space="preserve"> in Python</w:t>
      </w:r>
      <w:r>
        <w:t>,</w:t>
      </w:r>
      <w:r w:rsidRPr="004B1A08">
        <w:t xml:space="preserve"> Microprocessor</w:t>
      </w:r>
      <w:r>
        <w:t xml:space="preserve"> programming.</w:t>
      </w:r>
    </w:p>
    <w:p w14:paraId="1045CF01" w14:textId="174E00AD" w:rsidR="007D6EAF" w:rsidRPr="004B1A08" w:rsidRDefault="007D6EAF" w:rsidP="003C61C8">
      <w:pPr>
        <w:pStyle w:val="ListBullet"/>
      </w:pPr>
      <w:r w:rsidRPr="004B1A08">
        <w:t>Structural Design</w:t>
      </w:r>
      <w:r w:rsidR="003C61C8">
        <w:t xml:space="preserve"> Project,</w:t>
      </w:r>
      <w:r w:rsidRPr="004B1A08">
        <w:t xml:space="preserve"> Conceptual product Design</w:t>
      </w:r>
      <w:r w:rsidR="003C61C8">
        <w:t>,</w:t>
      </w:r>
      <w:r w:rsidRPr="004B1A08">
        <w:t xml:space="preserve"> </w:t>
      </w:r>
      <w:r>
        <w:t>Computer aided design</w:t>
      </w:r>
      <w:r w:rsidR="003C61C8">
        <w:t>,</w:t>
      </w:r>
      <w:r w:rsidRPr="004B1A08">
        <w:t xml:space="preserve"> Machine Tooling.</w:t>
      </w:r>
    </w:p>
    <w:p w14:paraId="0C6A91D0" w14:textId="79828F29" w:rsidR="00BB1640" w:rsidRDefault="007D6EAF" w:rsidP="00BB1640">
      <w:pPr>
        <w:pStyle w:val="ListBullet"/>
      </w:pPr>
      <w:r w:rsidRPr="004B1A08">
        <w:t xml:space="preserve">Design and </w:t>
      </w:r>
      <w:r>
        <w:t>build</w:t>
      </w:r>
      <w:r w:rsidR="003C61C8">
        <w:t xml:space="preserve"> of</w:t>
      </w:r>
      <w:r w:rsidRPr="004B1A08">
        <w:t xml:space="preserve"> an Electro-mechanical device</w:t>
      </w:r>
      <w:r>
        <w:t xml:space="preserve"> and</w:t>
      </w:r>
      <w:r w:rsidRPr="004B1A08">
        <w:t xml:space="preserve"> an AM radio.</w:t>
      </w:r>
    </w:p>
    <w:p w14:paraId="1E8BF641" w14:textId="77B5DC16" w:rsidR="007D6EAF" w:rsidRPr="004B1A08" w:rsidRDefault="007D6EAF" w:rsidP="008A472A">
      <w:pPr>
        <w:pStyle w:val="Heading2"/>
      </w:pPr>
      <w:r w:rsidRPr="004B1A08">
        <w:t>The British International School, Shanghai</w:t>
      </w:r>
      <w:r w:rsidR="000A77F7" w:rsidRPr="000A77F7">
        <w:rPr>
          <w:rStyle w:val="Strong"/>
        </w:rPr>
        <w:t xml:space="preserve"> </w:t>
      </w:r>
      <w:r w:rsidR="000A77F7" w:rsidRPr="00DF6A4E">
        <w:tab/>
      </w:r>
      <w:r w:rsidR="000A77F7">
        <w:rPr>
          <w:rStyle w:val="Strong"/>
        </w:rPr>
        <w:t xml:space="preserve">2012 </w:t>
      </w:r>
      <w:r w:rsidR="000A77F7" w:rsidRPr="00DF6A4E">
        <w:rPr>
          <w:rStyle w:val="Strong"/>
        </w:rPr>
        <w:t>–</w:t>
      </w:r>
      <w:r w:rsidR="000A77F7">
        <w:rPr>
          <w:rStyle w:val="Strong"/>
        </w:rPr>
        <w:t xml:space="preserve"> 2014</w:t>
      </w:r>
    </w:p>
    <w:p w14:paraId="7A72CE90" w14:textId="77777777" w:rsidR="007D6EAF" w:rsidRPr="004B1A08" w:rsidRDefault="007D6EAF" w:rsidP="008A472A">
      <w:pPr>
        <w:pStyle w:val="Heading2"/>
      </w:pPr>
      <w:r w:rsidRPr="004B1A08">
        <w:t xml:space="preserve">International Baccalaureate (IB) Diploma </w:t>
      </w:r>
    </w:p>
    <w:p w14:paraId="216B57EF" w14:textId="210BAA94" w:rsidR="007D6EAF" w:rsidRPr="000A77F7" w:rsidRDefault="007D6EAF" w:rsidP="000A77F7">
      <w:pPr>
        <w:rPr>
          <w:i/>
        </w:rPr>
      </w:pPr>
      <w:r w:rsidRPr="000A77F7">
        <w:rPr>
          <w:i/>
        </w:rPr>
        <w:t>China</w:t>
      </w:r>
    </w:p>
    <w:p w14:paraId="1916ED81" w14:textId="6A656EA3" w:rsidR="007D6EAF" w:rsidRPr="004B1A08" w:rsidRDefault="007D6EAF" w:rsidP="007D6EAF">
      <w:pPr>
        <w:jc w:val="both"/>
      </w:pPr>
      <w:r w:rsidRPr="004B1A08">
        <w:t>44 out of 45 points</w:t>
      </w:r>
      <w:r>
        <w:t xml:space="preserve"> (99</w:t>
      </w:r>
      <w:r w:rsidRPr="004B1A08">
        <w:rPr>
          <w:vertAlign w:val="superscript"/>
        </w:rPr>
        <w:t>th</w:t>
      </w:r>
      <w:r>
        <w:t xml:space="preserve"> percentile)</w:t>
      </w:r>
      <w:r w:rsidR="002D35CD">
        <w:t>, with f</w:t>
      </w:r>
      <w:r>
        <w:t>ull points</w:t>
      </w:r>
      <w:r w:rsidRPr="004B1A08">
        <w:t xml:space="preserve"> in </w:t>
      </w:r>
      <w:r>
        <w:t>four</w:t>
      </w:r>
      <w:r w:rsidRPr="004B1A08">
        <w:t xml:space="preserve"> </w:t>
      </w:r>
      <w:r>
        <w:t>H</w:t>
      </w:r>
      <w:r w:rsidRPr="004B1A08">
        <w:t>igher-Level subjects</w:t>
      </w:r>
      <w:r w:rsidR="00FE124B">
        <w:t xml:space="preserve"> (</w:t>
      </w:r>
      <w:r w:rsidRPr="004B1A08">
        <w:t>Physics, Maths, Chemistry, Geography</w:t>
      </w:r>
      <w:r w:rsidR="00FE124B">
        <w:t>)</w:t>
      </w:r>
    </w:p>
    <w:p w14:paraId="1FA227C9" w14:textId="436C1EB6" w:rsidR="007D6EAF" w:rsidRDefault="00B123CC" w:rsidP="007D6EAF">
      <w:pPr>
        <w:jc w:val="both"/>
        <w:rPr>
          <w:caps/>
        </w:rPr>
      </w:pPr>
      <w:r>
        <w:t xml:space="preserve">Wrote </w:t>
      </w:r>
      <w:bookmarkStart w:id="0" w:name="_GoBack"/>
      <w:bookmarkEnd w:id="0"/>
      <w:r w:rsidR="007D6EAF" w:rsidRPr="004B1A08">
        <w:t>Physics Extended Essay</w:t>
      </w:r>
      <w:r>
        <w:t xml:space="preserve"> on</w:t>
      </w:r>
      <w:r w:rsidR="007D6EAF" w:rsidRPr="004B1A08">
        <w:t xml:space="preserve"> “Dissipation of </w:t>
      </w:r>
      <w:r w:rsidR="007D6EAF">
        <w:t>Energy</w:t>
      </w:r>
      <w:r w:rsidR="007D6EAF" w:rsidRPr="004B1A08">
        <w:t xml:space="preserve"> in A Solenoid Braking System.”</w:t>
      </w:r>
    </w:p>
    <w:sdt>
      <w:sdtPr>
        <w:alias w:val="Experience:"/>
        <w:tag w:val="Experience:"/>
        <w:id w:val="-206186829"/>
        <w:placeholder>
          <w:docPart w:val="ECCACFF01A1C4996B368F2B88CA7004C"/>
        </w:placeholder>
        <w:temporary/>
        <w:showingPlcHdr/>
        <w15:appearance w15:val="hidden"/>
      </w:sdtPr>
      <w:sdtEndPr/>
      <w:sdtContent>
        <w:p w14:paraId="2ADD0D28" w14:textId="77777777" w:rsidR="00801C2D" w:rsidRPr="00DF6A4E" w:rsidRDefault="00801C2D" w:rsidP="00252E3A">
          <w:pPr>
            <w:pStyle w:val="Heading1"/>
            <w:jc w:val="both"/>
          </w:pPr>
          <w:r w:rsidRPr="00DF6A4E">
            <w:t>Experience</w:t>
          </w:r>
        </w:p>
      </w:sdtContent>
    </w:sdt>
    <w:p w14:paraId="7D4E87C7" w14:textId="6047A3A2" w:rsidR="00801C2D" w:rsidRPr="00DF6A4E" w:rsidRDefault="004C0280" w:rsidP="00252E3A">
      <w:pPr>
        <w:pStyle w:val="Heading2"/>
        <w:jc w:val="both"/>
      </w:pPr>
      <w:r>
        <w:t>R&amp;D Intern</w:t>
      </w:r>
      <w:r w:rsidR="00801C2D" w:rsidRPr="00DF6A4E">
        <w:t xml:space="preserve">, </w:t>
      </w:r>
      <w:proofErr w:type="spellStart"/>
      <w:r>
        <w:t>Romax</w:t>
      </w:r>
      <w:proofErr w:type="spellEnd"/>
      <w:r>
        <w:t xml:space="preserve"> Technology</w:t>
      </w:r>
      <w:r w:rsidR="00F62176" w:rsidRPr="00DF6A4E">
        <w:tab/>
      </w:r>
      <w:r>
        <w:rPr>
          <w:rStyle w:val="Strong"/>
        </w:rPr>
        <w:t>Jun</w:t>
      </w:r>
      <w:r w:rsidR="000A77F7">
        <w:rPr>
          <w:rStyle w:val="Strong"/>
        </w:rPr>
        <w:t xml:space="preserve"> </w:t>
      </w:r>
      <w:r w:rsidR="00801C2D" w:rsidRPr="00DF6A4E">
        <w:rPr>
          <w:rStyle w:val="Strong"/>
        </w:rPr>
        <w:t xml:space="preserve">– </w:t>
      </w:r>
      <w:r>
        <w:rPr>
          <w:rStyle w:val="Strong"/>
        </w:rPr>
        <w:t>Aug 2018</w:t>
      </w:r>
    </w:p>
    <w:p w14:paraId="48BBCBBD" w14:textId="77777777" w:rsidR="00F62176" w:rsidRPr="00DF6A4E" w:rsidRDefault="004C0280" w:rsidP="00252E3A">
      <w:pPr>
        <w:pStyle w:val="Heading3"/>
        <w:jc w:val="both"/>
      </w:pPr>
      <w:r>
        <w:t>Nottingham, U.K</w:t>
      </w:r>
    </w:p>
    <w:p w14:paraId="6783E19B" w14:textId="77777777" w:rsidR="00801C2D" w:rsidRDefault="004C0280" w:rsidP="00DF0C31">
      <w:r w:rsidRPr="004C0280">
        <w:t xml:space="preserve">Responsible for developing a machine-learning based meta-model to augment simulation systems developed by </w:t>
      </w:r>
      <w:proofErr w:type="spellStart"/>
      <w:r w:rsidRPr="004C0280">
        <w:t>Romax</w:t>
      </w:r>
      <w:proofErr w:type="spellEnd"/>
      <w:r w:rsidRPr="004C0280">
        <w:t>, a world leading simulation technology provider.</w:t>
      </w:r>
    </w:p>
    <w:p w14:paraId="4972F03E" w14:textId="1B204DE6" w:rsidR="00252E3A" w:rsidRDefault="00B15E31" w:rsidP="00252E3A">
      <w:pPr>
        <w:pStyle w:val="ListBullet"/>
        <w:jc w:val="both"/>
      </w:pPr>
      <w:r>
        <w:t>Generated</w:t>
      </w:r>
      <w:r w:rsidR="00762063">
        <w:t>, processed</w:t>
      </w:r>
      <w:r>
        <w:t xml:space="preserve"> and utilised large datasets to d</w:t>
      </w:r>
      <w:r w:rsidR="0069490F">
        <w:t>evelop</w:t>
      </w:r>
      <w:commentRangeStart w:id="1"/>
      <w:r w:rsidR="00252E3A" w:rsidRPr="00F525CE">
        <w:t xml:space="preserve"> </w:t>
      </w:r>
      <w:r w:rsidR="0069490F">
        <w:t>neural networks</w:t>
      </w:r>
      <w:r w:rsidR="00252E3A">
        <w:t xml:space="preserve"> in python.</w:t>
      </w:r>
      <w:commentRangeEnd w:id="1"/>
      <w:r w:rsidR="00252E3A">
        <w:rPr>
          <w:rStyle w:val="CommentReference"/>
        </w:rPr>
        <w:commentReference w:id="1"/>
      </w:r>
    </w:p>
    <w:p w14:paraId="59775ACE" w14:textId="066EFE84" w:rsidR="00252E3A" w:rsidRDefault="00B15E31" w:rsidP="00252E3A">
      <w:pPr>
        <w:pStyle w:val="ListBullet"/>
        <w:jc w:val="both"/>
      </w:pPr>
      <w:r>
        <w:t>Learnt (neural-network-specific)</w:t>
      </w:r>
      <w:r w:rsidR="00252E3A">
        <w:t xml:space="preserve"> discrete mathematics, data representation</w:t>
      </w:r>
      <w:r w:rsidR="007D6EAF">
        <w:t xml:space="preserve">, and experimented with </w:t>
      </w:r>
      <w:r>
        <w:t>methods</w:t>
      </w:r>
      <w:r w:rsidR="007D6EAF">
        <w:t xml:space="preserve"> in published literature.</w:t>
      </w:r>
    </w:p>
    <w:p w14:paraId="3EA0533C" w14:textId="26AAE24A" w:rsidR="009D7D5A" w:rsidRPr="00DF6A4E" w:rsidRDefault="00252E3A" w:rsidP="009D7D5A">
      <w:pPr>
        <w:pStyle w:val="ListBullet"/>
        <w:jc w:val="both"/>
      </w:pPr>
      <w:r>
        <w:t>Demonstrate</w:t>
      </w:r>
      <w:r>
        <w:t>d</w:t>
      </w:r>
      <w:r>
        <w:t xml:space="preserve"> </w:t>
      </w:r>
      <w:r>
        <w:t>a</w:t>
      </w:r>
      <w:r>
        <w:t xml:space="preserve"> 10x </w:t>
      </w:r>
      <w:r>
        <w:t xml:space="preserve">observed </w:t>
      </w:r>
      <w:r>
        <w:t>gain</w:t>
      </w:r>
      <w:r>
        <w:t xml:space="preserve"> </w:t>
      </w:r>
      <w:r w:rsidRPr="00F525CE">
        <w:t xml:space="preserve">in simulation </w:t>
      </w:r>
      <w:r>
        <w:t>performance during in-house seminar</w:t>
      </w:r>
      <w:r>
        <w:t>, potentially saving hours of computational time and cost per simulation</w:t>
      </w:r>
      <w:r>
        <w:t>.</w:t>
      </w:r>
    </w:p>
    <w:p w14:paraId="7BD9057D" w14:textId="77777777" w:rsidR="00801C2D" w:rsidRPr="00DF6A4E" w:rsidRDefault="004C0280" w:rsidP="00252E3A">
      <w:pPr>
        <w:pStyle w:val="Heading2"/>
        <w:jc w:val="both"/>
      </w:pPr>
      <w:r>
        <w:t>Platoon Commander</w:t>
      </w:r>
      <w:r w:rsidR="00801C2D" w:rsidRPr="00DF6A4E">
        <w:t xml:space="preserve">, </w:t>
      </w:r>
      <w:r>
        <w:t>Singapore Armed Forces</w:t>
      </w:r>
      <w:r w:rsidR="00F62176" w:rsidRPr="00DF6A4E">
        <w:tab/>
      </w:r>
      <w:r>
        <w:rPr>
          <w:rStyle w:val="Strong"/>
        </w:rPr>
        <w:t>2015</w:t>
      </w:r>
      <w:r w:rsidR="00801C2D" w:rsidRPr="00DF6A4E">
        <w:rPr>
          <w:rStyle w:val="Strong"/>
        </w:rPr>
        <w:t xml:space="preserve"> – </w:t>
      </w:r>
      <w:r>
        <w:rPr>
          <w:rStyle w:val="Strong"/>
        </w:rPr>
        <w:t>2017</w:t>
      </w:r>
    </w:p>
    <w:p w14:paraId="4FB47ADB" w14:textId="77777777" w:rsidR="00F62176" w:rsidRPr="00DF6A4E" w:rsidRDefault="004C0280" w:rsidP="00252E3A">
      <w:pPr>
        <w:pStyle w:val="Heading3"/>
        <w:jc w:val="both"/>
      </w:pPr>
      <w:r>
        <w:t>Singapore</w:t>
      </w:r>
    </w:p>
    <w:p w14:paraId="59D9F381" w14:textId="52C95C26" w:rsidR="00801C2D" w:rsidRDefault="004C0280" w:rsidP="00DF0C31">
      <w:r w:rsidRPr="004C0280">
        <w:t>Earned commission as an infantry platoon commander in 2016 (OF-1). Directly responsible for</w:t>
      </w:r>
      <w:r w:rsidR="00165E6C">
        <w:t xml:space="preserve"> management</w:t>
      </w:r>
      <w:r w:rsidRPr="004C0280">
        <w:t xml:space="preserve"> </w:t>
      </w:r>
      <w:r w:rsidR="00165E6C">
        <w:t>(</w:t>
      </w:r>
      <w:r w:rsidRPr="004C0280">
        <w:t>training, morale and discipline</w:t>
      </w:r>
      <w:r w:rsidR="00165E6C">
        <w:t>)</w:t>
      </w:r>
      <w:r w:rsidRPr="004C0280">
        <w:t xml:space="preserve"> of 30 </w:t>
      </w:r>
      <w:r w:rsidR="00AC2509">
        <w:t>soldiers</w:t>
      </w:r>
      <w:r w:rsidRPr="004C0280">
        <w:t>.</w:t>
      </w:r>
    </w:p>
    <w:p w14:paraId="195F94CD" w14:textId="76160E62" w:rsidR="00252E3A" w:rsidRPr="00F23DBE" w:rsidRDefault="00252E3A" w:rsidP="00252E3A">
      <w:pPr>
        <w:pStyle w:val="ListBullet"/>
        <w:jc w:val="both"/>
      </w:pPr>
      <w:r>
        <w:t>Honed</w:t>
      </w:r>
      <w:r w:rsidRPr="00F23DBE">
        <w:t xml:space="preserve"> </w:t>
      </w:r>
      <w:r>
        <w:t>c</w:t>
      </w:r>
      <w:r w:rsidRPr="00F23DBE">
        <w:t xml:space="preserve">ritical thinking and planning skills </w:t>
      </w:r>
      <w:r w:rsidR="000C5A9B">
        <w:t>while</w:t>
      </w:r>
      <w:r w:rsidRPr="00F23DBE">
        <w:t xml:space="preserve"> drafting SOP for new equipment</w:t>
      </w:r>
      <w:r>
        <w:t xml:space="preserve">, </w:t>
      </w:r>
      <w:r w:rsidR="00962754">
        <w:t>writing a</w:t>
      </w:r>
      <w:r>
        <w:t xml:space="preserve"> company knowledge </w:t>
      </w:r>
      <w:r w:rsidR="00962754">
        <w:t>base</w:t>
      </w:r>
      <w:r>
        <w:t>, and leading troops on</w:t>
      </w:r>
      <w:r w:rsidR="002C022F">
        <w:t xml:space="preserve"> an</w:t>
      </w:r>
      <w:r>
        <w:t xml:space="preserve"> overseas exercise.</w:t>
      </w:r>
    </w:p>
    <w:p w14:paraId="02DC3665" w14:textId="28487E84" w:rsidR="00252E3A" w:rsidRPr="00F23DBE" w:rsidRDefault="00252E3A" w:rsidP="00252E3A">
      <w:pPr>
        <w:pStyle w:val="ListBullet"/>
        <w:jc w:val="both"/>
      </w:pPr>
      <w:r w:rsidRPr="00F23DBE">
        <w:t>Improved public speaking and presentation skills by taking on the role of Defending Officer at a General Court Marital</w:t>
      </w:r>
      <w:r w:rsidR="00962754">
        <w:t xml:space="preserve">, </w:t>
      </w:r>
      <w:r>
        <w:t>organising a public display at an army roadshow</w:t>
      </w:r>
      <w:r w:rsidR="00962754">
        <w:t>, and conducting battalion commander’s training.</w:t>
      </w:r>
    </w:p>
    <w:p w14:paraId="551F83D4" w14:textId="66132CE0" w:rsidR="00252E3A" w:rsidRDefault="00252E3A" w:rsidP="00252E3A">
      <w:pPr>
        <w:pStyle w:val="ListBullet"/>
        <w:jc w:val="both"/>
      </w:pPr>
      <w:r>
        <w:t>Refined</w:t>
      </w:r>
      <w:r w:rsidRPr="00F23DBE">
        <w:t xml:space="preserve"> communication skills </w:t>
      </w:r>
      <w:r w:rsidR="00962754">
        <w:t>while</w:t>
      </w:r>
      <w:r w:rsidRPr="00F23DBE">
        <w:t xml:space="preserve"> taking and publishing minutes for battalion-level conference</w:t>
      </w:r>
      <w:r>
        <w:t>, conducting interviews, and liaising with external units.</w:t>
      </w:r>
    </w:p>
    <w:p w14:paraId="35112C44" w14:textId="65FB214C" w:rsidR="00252E3A" w:rsidRDefault="00252E3A" w:rsidP="00252E3A">
      <w:pPr>
        <w:pStyle w:val="Heading2"/>
        <w:jc w:val="both"/>
        <w:rPr>
          <w:rStyle w:val="Strong"/>
        </w:rPr>
      </w:pPr>
      <w:r>
        <w:t>Technical Operator</w:t>
      </w:r>
      <w:r w:rsidRPr="00DF6A4E">
        <w:t xml:space="preserve">, </w:t>
      </w:r>
      <w:r w:rsidRPr="00252E3A">
        <w:rPr>
          <w:iCs/>
        </w:rPr>
        <w:t>PIRATE3D</w:t>
      </w:r>
      <w:r w:rsidRPr="00DF6A4E">
        <w:tab/>
      </w:r>
      <w:r w:rsidR="005475E5">
        <w:rPr>
          <w:rStyle w:val="Strong"/>
        </w:rPr>
        <w:t>Feb</w:t>
      </w:r>
      <w:r w:rsidRPr="00DF6A4E">
        <w:rPr>
          <w:rStyle w:val="Strong"/>
        </w:rPr>
        <w:t xml:space="preserve"> – </w:t>
      </w:r>
      <w:r w:rsidR="005475E5">
        <w:rPr>
          <w:rStyle w:val="Strong"/>
        </w:rPr>
        <w:t xml:space="preserve">Apr </w:t>
      </w:r>
      <w:r>
        <w:rPr>
          <w:rStyle w:val="Strong"/>
        </w:rPr>
        <w:t>201</w:t>
      </w:r>
      <w:r w:rsidR="005475E5">
        <w:rPr>
          <w:rStyle w:val="Strong"/>
        </w:rPr>
        <w:t>5</w:t>
      </w:r>
    </w:p>
    <w:p w14:paraId="6EDC0BC9" w14:textId="77777777" w:rsidR="00252E3A" w:rsidRPr="00252E3A" w:rsidRDefault="00252E3A" w:rsidP="00252E3A">
      <w:pPr>
        <w:pStyle w:val="Heading3"/>
        <w:jc w:val="both"/>
      </w:pPr>
      <w:r>
        <w:t>Singapore</w:t>
      </w:r>
    </w:p>
    <w:p w14:paraId="0ABD0B1E" w14:textId="03039485" w:rsidR="00252E3A" w:rsidRPr="009458A4" w:rsidRDefault="00DF0C31" w:rsidP="00DF0C31">
      <w:r>
        <w:t>Responsible for c</w:t>
      </w:r>
      <w:r w:rsidR="00252E3A" w:rsidRPr="009458A4">
        <w:t>onduct</w:t>
      </w:r>
      <w:r>
        <w:t>ing</w:t>
      </w:r>
      <w:r w:rsidR="00252E3A" w:rsidRPr="009458A4">
        <w:t xml:space="preserve"> tests</w:t>
      </w:r>
      <w:r w:rsidR="00252E3A">
        <w:t xml:space="preserve"> and develop</w:t>
      </w:r>
      <w:r>
        <w:t>ing</w:t>
      </w:r>
      <w:r w:rsidR="00252E3A">
        <w:t xml:space="preserve"> metrics </w:t>
      </w:r>
      <w:r w:rsidR="00252E3A" w:rsidRPr="009458A4">
        <w:t>for certification of prototype unit.</w:t>
      </w:r>
    </w:p>
    <w:p w14:paraId="1160435C" w14:textId="2AA986F8" w:rsidR="00252E3A" w:rsidRPr="00DF6A4E" w:rsidRDefault="00DF0C31" w:rsidP="00252E3A">
      <w:pPr>
        <w:pStyle w:val="ListBullet"/>
        <w:jc w:val="both"/>
      </w:pPr>
      <w:r>
        <w:t xml:space="preserve">Learnt </w:t>
      </w:r>
      <w:r w:rsidR="00252E3A" w:rsidRPr="006A79C6">
        <w:t>rapid prototyping techniques, electromechanical interface control, and product testing in a fast-paced start-up environment.</w:t>
      </w:r>
    </w:p>
    <w:p w14:paraId="3504E282" w14:textId="77777777" w:rsidR="00801C2D" w:rsidRPr="00DF6A4E" w:rsidRDefault="004C0280" w:rsidP="00252E3A">
      <w:pPr>
        <w:pStyle w:val="Heading1"/>
        <w:jc w:val="both"/>
      </w:pPr>
      <w:r w:rsidRPr="004C0280">
        <w:t>EXTRA-CURRICULARS &amp; PROJECTS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A97F2C" w14:paraId="69E88DFA" w14:textId="77777777" w:rsidTr="00AC50CE">
        <w:trPr>
          <w:trHeight w:val="457"/>
        </w:trPr>
        <w:tc>
          <w:tcPr>
            <w:tcW w:w="4490" w:type="dxa"/>
          </w:tcPr>
          <w:p w14:paraId="6C31EE6E" w14:textId="76B9D6DF" w:rsidR="00A97F2C" w:rsidRPr="00A97F2C" w:rsidRDefault="00A97F2C" w:rsidP="00A97F2C">
            <w:pPr>
              <w:pStyle w:val="ListBullet"/>
            </w:pPr>
            <w:r w:rsidRPr="00A97F2C">
              <w:t>EASA PPL</w:t>
            </w:r>
          </w:p>
        </w:tc>
        <w:tc>
          <w:tcPr>
            <w:tcW w:w="4490" w:type="dxa"/>
          </w:tcPr>
          <w:p w14:paraId="5294DBE9" w14:textId="55827578" w:rsidR="00A97F2C" w:rsidRPr="00A97F2C" w:rsidRDefault="00A97F2C" w:rsidP="00A97F2C">
            <w:pPr>
              <w:pStyle w:val="ListBullet"/>
            </w:pPr>
            <w:r w:rsidRPr="00A97F2C">
              <w:t>Arduino Drone</w:t>
            </w:r>
          </w:p>
        </w:tc>
      </w:tr>
      <w:tr w:rsidR="00A97F2C" w14:paraId="22FD40BB" w14:textId="77777777" w:rsidTr="00AC50CE">
        <w:trPr>
          <w:trHeight w:val="457"/>
        </w:trPr>
        <w:tc>
          <w:tcPr>
            <w:tcW w:w="4490" w:type="dxa"/>
          </w:tcPr>
          <w:p w14:paraId="199BACCE" w14:textId="7D0C3951" w:rsidR="00A97F2C" w:rsidRPr="00A97F2C" w:rsidRDefault="00A97F2C" w:rsidP="00A97F2C">
            <w:pPr>
              <w:pStyle w:val="ListBullet"/>
            </w:pPr>
            <w:r w:rsidRPr="00A97F2C">
              <w:t>Japanese Ab</w:t>
            </w:r>
            <w:r w:rsidR="00D8585A">
              <w:t>-</w:t>
            </w:r>
            <w:proofErr w:type="spellStart"/>
            <w:r w:rsidR="00D8585A">
              <w:t>i</w:t>
            </w:r>
            <w:r w:rsidRPr="00A97F2C">
              <w:t>nito</w:t>
            </w:r>
            <w:proofErr w:type="spellEnd"/>
          </w:p>
        </w:tc>
        <w:tc>
          <w:tcPr>
            <w:tcW w:w="4490" w:type="dxa"/>
            <w:vMerge w:val="restart"/>
          </w:tcPr>
          <w:p w14:paraId="558281A4" w14:textId="20E5CD09" w:rsidR="00A97F2C" w:rsidRPr="00A97F2C" w:rsidRDefault="00A97F2C" w:rsidP="00AC50CE">
            <w:pPr>
              <w:pStyle w:val="ListBullet"/>
              <w:numPr>
                <w:ilvl w:val="0"/>
                <w:numId w:val="0"/>
              </w:numPr>
              <w:spacing w:line="360" w:lineRule="auto"/>
            </w:pPr>
            <w:r w:rsidRPr="00A97F2C">
              <w:t>Hackathon</w:t>
            </w:r>
            <w:r w:rsidR="00152146">
              <w:t xml:space="preserve"> Projects:</w:t>
            </w:r>
            <w:r w:rsidRPr="00A97F2C">
              <w:t xml:space="preserve"> </w:t>
            </w:r>
          </w:p>
          <w:p w14:paraId="62C5F7AE" w14:textId="0FC360BE" w:rsidR="00A97F2C" w:rsidRPr="00A97F2C" w:rsidRDefault="00A97F2C" w:rsidP="00AC50CE">
            <w:pPr>
              <w:pStyle w:val="ListBullet"/>
              <w:spacing w:line="360" w:lineRule="auto"/>
            </w:pPr>
            <w:r w:rsidRPr="00A97F2C">
              <w:t>Arm MBED</w:t>
            </w:r>
            <w:r w:rsidR="00152146">
              <w:t xml:space="preserve"> (IoT datalogger)</w:t>
            </w:r>
          </w:p>
          <w:p w14:paraId="04410D6B" w14:textId="068FEEC0" w:rsidR="00A97F2C" w:rsidRDefault="00A97F2C" w:rsidP="00AC50CE">
            <w:pPr>
              <w:pStyle w:val="ListBullet"/>
              <w:spacing w:line="360" w:lineRule="auto"/>
            </w:pPr>
            <w:proofErr w:type="spellStart"/>
            <w:r w:rsidRPr="00A97F2C">
              <w:t>GreenHack</w:t>
            </w:r>
            <w:proofErr w:type="spellEnd"/>
            <w:r w:rsidR="00152146">
              <w:t xml:space="preserve"> (</w:t>
            </w:r>
            <w:r w:rsidR="00D8585A">
              <w:t>Toxic Waste Classifier)</w:t>
            </w:r>
          </w:p>
        </w:tc>
      </w:tr>
      <w:tr w:rsidR="00A97F2C" w14:paraId="63BE6343" w14:textId="77777777" w:rsidTr="00AC50CE">
        <w:trPr>
          <w:trHeight w:val="457"/>
        </w:trPr>
        <w:tc>
          <w:tcPr>
            <w:tcW w:w="4490" w:type="dxa"/>
          </w:tcPr>
          <w:p w14:paraId="08A6F949" w14:textId="0B3B82C9" w:rsidR="00A97F2C" w:rsidRPr="00A97F2C" w:rsidRDefault="00A97F2C" w:rsidP="00A97F2C">
            <w:pPr>
              <w:pStyle w:val="ListBullet"/>
            </w:pPr>
            <w:r w:rsidRPr="00A97F2C">
              <w:t>Rowing</w:t>
            </w:r>
          </w:p>
        </w:tc>
        <w:tc>
          <w:tcPr>
            <w:tcW w:w="4490" w:type="dxa"/>
            <w:vMerge/>
          </w:tcPr>
          <w:p w14:paraId="08B6206B" w14:textId="77777777" w:rsidR="00A97F2C" w:rsidRDefault="00A97F2C" w:rsidP="00E9004E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</w:tr>
      <w:tr w:rsidR="00A97F2C" w14:paraId="1418DFA9" w14:textId="77777777" w:rsidTr="00AC50CE">
        <w:trPr>
          <w:trHeight w:val="457"/>
        </w:trPr>
        <w:tc>
          <w:tcPr>
            <w:tcW w:w="4490" w:type="dxa"/>
          </w:tcPr>
          <w:p w14:paraId="373C3BC7" w14:textId="746AA6D9" w:rsidR="00A97F2C" w:rsidRPr="00A97F2C" w:rsidRDefault="00A97F2C" w:rsidP="00A97F2C">
            <w:pPr>
              <w:pStyle w:val="ListBullet"/>
            </w:pPr>
            <w:r w:rsidRPr="00A97F2C">
              <w:t>Badminton</w:t>
            </w:r>
          </w:p>
        </w:tc>
        <w:tc>
          <w:tcPr>
            <w:tcW w:w="4490" w:type="dxa"/>
            <w:vMerge/>
          </w:tcPr>
          <w:p w14:paraId="1CCE10CB" w14:textId="77777777" w:rsidR="00A97F2C" w:rsidRDefault="00A97F2C" w:rsidP="00E9004E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</w:tr>
      <w:tr w:rsidR="007F100A" w14:paraId="09128B1A" w14:textId="77777777" w:rsidTr="00AC50CE">
        <w:trPr>
          <w:trHeight w:val="457"/>
        </w:trPr>
        <w:tc>
          <w:tcPr>
            <w:tcW w:w="4490" w:type="dxa"/>
          </w:tcPr>
          <w:p w14:paraId="5056A502" w14:textId="37F25360" w:rsidR="007F100A" w:rsidRPr="00A97F2C" w:rsidRDefault="007F100A" w:rsidP="00A97F2C">
            <w:pPr>
              <w:pStyle w:val="ListBullet"/>
            </w:pPr>
            <w:r>
              <w:t>Drumming</w:t>
            </w:r>
          </w:p>
        </w:tc>
        <w:tc>
          <w:tcPr>
            <w:tcW w:w="4490" w:type="dxa"/>
          </w:tcPr>
          <w:p w14:paraId="27051565" w14:textId="77777777" w:rsidR="007F100A" w:rsidRDefault="007F100A" w:rsidP="00E9004E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</w:tr>
    </w:tbl>
    <w:p w14:paraId="26AA4148" w14:textId="1208BB9B" w:rsidR="00801C2D" w:rsidRPr="00DF6A4E" w:rsidRDefault="004C0280" w:rsidP="00252E3A">
      <w:pPr>
        <w:pStyle w:val="Heading1"/>
        <w:jc w:val="both"/>
      </w:pPr>
      <w:r w:rsidRPr="004C0280">
        <w:t>VOLUNTEER WORK</w:t>
      </w:r>
    </w:p>
    <w:p w14:paraId="6C9722A6" w14:textId="7AAFAEC5" w:rsidR="004C0280" w:rsidRDefault="004C0280" w:rsidP="00252E3A">
      <w:pPr>
        <w:pStyle w:val="ListBullet"/>
        <w:jc w:val="both"/>
      </w:pPr>
      <w:r>
        <w:t>Discipleship Training School (2017)</w:t>
      </w:r>
      <w:r w:rsidR="002B5DE0">
        <w:t xml:space="preserve"> - </w:t>
      </w:r>
      <w:r>
        <w:t xml:space="preserve">Volunteered with a global organization focused on training and equipping </w:t>
      </w:r>
      <w:r w:rsidR="005449EE">
        <w:t>young people</w:t>
      </w:r>
      <w:r>
        <w:t xml:space="preserve"> to serve needy communities around the world. </w:t>
      </w:r>
      <w:r w:rsidR="00945E6B">
        <w:t>Cared for</w:t>
      </w:r>
      <w:r>
        <w:t xml:space="preserve"> children, gypsy communities, taught English at refugee centres in Europe.</w:t>
      </w:r>
    </w:p>
    <w:p w14:paraId="4D3B4610" w14:textId="40D0A4C4" w:rsidR="00DF6A4E" w:rsidRPr="00DF6A4E" w:rsidRDefault="004C0280" w:rsidP="00252E3A">
      <w:pPr>
        <w:pStyle w:val="ListBullet"/>
        <w:jc w:val="both"/>
      </w:pPr>
      <w:r>
        <w:t>International Church of Shanghai (ICS) (2009-2014)</w:t>
      </w:r>
      <w:r w:rsidR="002B5DE0">
        <w:t xml:space="preserve"> </w:t>
      </w:r>
      <w:r>
        <w:t>-</w:t>
      </w:r>
      <w:r w:rsidR="00667712">
        <w:t xml:space="preserve"> Led teams of peers</w:t>
      </w:r>
      <w:r>
        <w:t xml:space="preserve"> </w:t>
      </w:r>
      <w:r w:rsidR="00667712">
        <w:t>in</w:t>
      </w:r>
      <w:r>
        <w:t xml:space="preserve"> logistics, setup, </w:t>
      </w:r>
      <w:r w:rsidR="007F100A">
        <w:t xml:space="preserve">and </w:t>
      </w:r>
      <w:r>
        <w:t>operation</w:t>
      </w:r>
      <w:r w:rsidR="007F100A">
        <w:t xml:space="preserve"> </w:t>
      </w:r>
      <w:r>
        <w:t>of audio/visual equipment.</w:t>
      </w:r>
    </w:p>
    <w:sectPr w:rsidR="00DF6A4E" w:rsidRPr="00DF6A4E" w:rsidSect="004C0280">
      <w:footerReference w:type="default" r:id="rId1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EN Hsuan-Hsin" w:date="2018-09-11T12:48:00Z" w:initials="CH">
    <w:p w14:paraId="1D5BA9BE" w14:textId="77777777" w:rsidR="00252E3A" w:rsidRDefault="00252E3A" w:rsidP="00252E3A">
      <w:pPr>
        <w:pStyle w:val="CommentText"/>
      </w:pPr>
      <w:r>
        <w:rPr>
          <w:rStyle w:val="CommentReference"/>
        </w:rPr>
        <w:annotationRef/>
      </w:r>
      <w:r>
        <w:t xml:space="preserve">These are so technical! If you are applying for an engineering </w:t>
      </w:r>
      <w:proofErr w:type="gramStart"/>
      <w:r>
        <w:t>position</w:t>
      </w:r>
      <w:proofErr w:type="gramEnd"/>
      <w:r>
        <w:t xml:space="preserve"> then its fine...</w:t>
      </w:r>
    </w:p>
    <w:p w14:paraId="608BA5F5" w14:textId="77777777" w:rsidR="00252E3A" w:rsidRDefault="00252E3A" w:rsidP="00252E3A">
      <w:pPr>
        <w:pStyle w:val="CommentText"/>
      </w:pPr>
      <w:r>
        <w:t>My advice is to have 2-3 CVs catered to different jobs/industries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8BA5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8BA5F5" w16cid:durableId="1F43FC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4410" w14:textId="77777777" w:rsidR="004B1A08" w:rsidRDefault="004B1A08" w:rsidP="00415E6E">
      <w:r>
        <w:separator/>
      </w:r>
    </w:p>
  </w:endnote>
  <w:endnote w:type="continuationSeparator" w:id="0">
    <w:p w14:paraId="003F0455" w14:textId="77777777" w:rsidR="004B1A08" w:rsidRDefault="004B1A08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DBDF" w14:textId="77777777"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B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EAED2" w14:textId="77777777" w:rsidR="004B1A08" w:rsidRDefault="004B1A08" w:rsidP="00415E6E">
      <w:r>
        <w:separator/>
      </w:r>
    </w:p>
  </w:footnote>
  <w:footnote w:type="continuationSeparator" w:id="0">
    <w:p w14:paraId="0FDA7230" w14:textId="77777777" w:rsidR="004B1A08" w:rsidRDefault="004B1A08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0B17"/>
    <w:multiLevelType w:val="hybridMultilevel"/>
    <w:tmpl w:val="7D62927C"/>
    <w:lvl w:ilvl="0" w:tplc="B168880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4652F8"/>
    <w:multiLevelType w:val="hybridMultilevel"/>
    <w:tmpl w:val="826AB3F2"/>
    <w:lvl w:ilvl="0" w:tplc="C65EA4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3900C5B"/>
    <w:multiLevelType w:val="hybridMultilevel"/>
    <w:tmpl w:val="7BE233FE"/>
    <w:lvl w:ilvl="0" w:tplc="B168880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EC3C03"/>
    <w:multiLevelType w:val="hybridMultilevel"/>
    <w:tmpl w:val="1256F090"/>
    <w:lvl w:ilvl="0" w:tplc="C65EA4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369AB"/>
    <w:multiLevelType w:val="hybridMultilevel"/>
    <w:tmpl w:val="DEBC8E02"/>
    <w:lvl w:ilvl="0" w:tplc="C65EA4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21567"/>
    <w:multiLevelType w:val="hybridMultilevel"/>
    <w:tmpl w:val="87DA15D6"/>
    <w:lvl w:ilvl="0" w:tplc="C65EA4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B0F71"/>
    <w:multiLevelType w:val="hybridMultilevel"/>
    <w:tmpl w:val="3AC4C344"/>
    <w:lvl w:ilvl="0" w:tplc="C65EA4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62611"/>
    <w:multiLevelType w:val="hybridMultilevel"/>
    <w:tmpl w:val="499C4C88"/>
    <w:lvl w:ilvl="0" w:tplc="C65EA45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7"/>
  </w:num>
  <w:num w:numId="2">
    <w:abstractNumId w:val="31"/>
  </w:num>
  <w:num w:numId="3">
    <w:abstractNumId w:val="13"/>
  </w:num>
  <w:num w:numId="4">
    <w:abstractNumId w:val="11"/>
  </w:num>
  <w:num w:numId="5">
    <w:abstractNumId w:val="34"/>
  </w:num>
  <w:num w:numId="6">
    <w:abstractNumId w:val="28"/>
  </w:num>
  <w:num w:numId="7">
    <w:abstractNumId w:val="35"/>
  </w:num>
  <w:num w:numId="8">
    <w:abstractNumId w:val="25"/>
  </w:num>
  <w:num w:numId="9">
    <w:abstractNumId w:val="29"/>
  </w:num>
  <w:num w:numId="10">
    <w:abstractNumId w:val="19"/>
  </w:num>
  <w:num w:numId="11">
    <w:abstractNumId w:val="36"/>
  </w:num>
  <w:num w:numId="12">
    <w:abstractNumId w:val="23"/>
  </w:num>
  <w:num w:numId="13">
    <w:abstractNumId w:val="26"/>
  </w:num>
  <w:num w:numId="14">
    <w:abstractNumId w:val="24"/>
  </w:num>
  <w:num w:numId="15">
    <w:abstractNumId w:val="22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30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33"/>
  </w:num>
  <w:num w:numId="29">
    <w:abstractNumId w:val="14"/>
  </w:num>
  <w:num w:numId="30">
    <w:abstractNumId w:val="14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21"/>
  </w:num>
  <w:num w:numId="32">
    <w:abstractNumId w:val="12"/>
  </w:num>
  <w:num w:numId="33">
    <w:abstractNumId w:val="16"/>
  </w:num>
  <w:num w:numId="34">
    <w:abstractNumId w:val="32"/>
  </w:num>
  <w:num w:numId="35">
    <w:abstractNumId w:val="20"/>
  </w:num>
  <w:num w:numId="36">
    <w:abstractNumId w:val="17"/>
  </w:num>
  <w:num w:numId="37">
    <w:abstractNumId w:val="10"/>
  </w:num>
  <w:num w:numId="3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N Hsuan-Hsin">
    <w15:presenceInfo w15:providerId="None" w15:userId="CHEN Hsuan-Hs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08"/>
    <w:rsid w:val="00014AB7"/>
    <w:rsid w:val="00022630"/>
    <w:rsid w:val="000256BE"/>
    <w:rsid w:val="000404F4"/>
    <w:rsid w:val="000604C7"/>
    <w:rsid w:val="00061392"/>
    <w:rsid w:val="000A77F7"/>
    <w:rsid w:val="000C5A9B"/>
    <w:rsid w:val="000E006F"/>
    <w:rsid w:val="000E1C28"/>
    <w:rsid w:val="001111EF"/>
    <w:rsid w:val="00112F13"/>
    <w:rsid w:val="00152146"/>
    <w:rsid w:val="00165E6C"/>
    <w:rsid w:val="001B07BD"/>
    <w:rsid w:val="001C5567"/>
    <w:rsid w:val="00206111"/>
    <w:rsid w:val="0021702D"/>
    <w:rsid w:val="00224EC7"/>
    <w:rsid w:val="00226FAE"/>
    <w:rsid w:val="00252E3A"/>
    <w:rsid w:val="002762A1"/>
    <w:rsid w:val="002B5DE0"/>
    <w:rsid w:val="002C022F"/>
    <w:rsid w:val="002D35CD"/>
    <w:rsid w:val="003722F3"/>
    <w:rsid w:val="003A77DA"/>
    <w:rsid w:val="003C61C8"/>
    <w:rsid w:val="00415E6E"/>
    <w:rsid w:val="00426DF5"/>
    <w:rsid w:val="00437645"/>
    <w:rsid w:val="0044097B"/>
    <w:rsid w:val="0046076B"/>
    <w:rsid w:val="004818E1"/>
    <w:rsid w:val="004850EF"/>
    <w:rsid w:val="004A1D1B"/>
    <w:rsid w:val="004B1A08"/>
    <w:rsid w:val="004C0280"/>
    <w:rsid w:val="004C196B"/>
    <w:rsid w:val="004C1A3E"/>
    <w:rsid w:val="004F52DE"/>
    <w:rsid w:val="0051234A"/>
    <w:rsid w:val="005449EE"/>
    <w:rsid w:val="005475E5"/>
    <w:rsid w:val="005644F1"/>
    <w:rsid w:val="00573F4A"/>
    <w:rsid w:val="00597172"/>
    <w:rsid w:val="005A2F41"/>
    <w:rsid w:val="005A618C"/>
    <w:rsid w:val="005B0F4A"/>
    <w:rsid w:val="005B21C0"/>
    <w:rsid w:val="00603401"/>
    <w:rsid w:val="00633345"/>
    <w:rsid w:val="00646ED9"/>
    <w:rsid w:val="00667712"/>
    <w:rsid w:val="0069490F"/>
    <w:rsid w:val="00695AD9"/>
    <w:rsid w:val="006B72D3"/>
    <w:rsid w:val="006E3625"/>
    <w:rsid w:val="006F6B6C"/>
    <w:rsid w:val="0074014C"/>
    <w:rsid w:val="00762063"/>
    <w:rsid w:val="00785568"/>
    <w:rsid w:val="0079601A"/>
    <w:rsid w:val="007C187A"/>
    <w:rsid w:val="007D6EAF"/>
    <w:rsid w:val="007F100A"/>
    <w:rsid w:val="00801C2D"/>
    <w:rsid w:val="00807A64"/>
    <w:rsid w:val="00875E78"/>
    <w:rsid w:val="0088129A"/>
    <w:rsid w:val="00882511"/>
    <w:rsid w:val="008A472A"/>
    <w:rsid w:val="008A4CF6"/>
    <w:rsid w:val="00940428"/>
    <w:rsid w:val="00945E6B"/>
    <w:rsid w:val="00962754"/>
    <w:rsid w:val="009867BA"/>
    <w:rsid w:val="009D7D5A"/>
    <w:rsid w:val="009E2030"/>
    <w:rsid w:val="00A44BA4"/>
    <w:rsid w:val="00A529E3"/>
    <w:rsid w:val="00A55FFC"/>
    <w:rsid w:val="00A97F2C"/>
    <w:rsid w:val="00AB37A8"/>
    <w:rsid w:val="00AC2509"/>
    <w:rsid w:val="00AC50CE"/>
    <w:rsid w:val="00AD72B9"/>
    <w:rsid w:val="00AF5695"/>
    <w:rsid w:val="00B123CC"/>
    <w:rsid w:val="00B15E31"/>
    <w:rsid w:val="00B41377"/>
    <w:rsid w:val="00B43D46"/>
    <w:rsid w:val="00B545D2"/>
    <w:rsid w:val="00B9760A"/>
    <w:rsid w:val="00BA160D"/>
    <w:rsid w:val="00BB0744"/>
    <w:rsid w:val="00BB1640"/>
    <w:rsid w:val="00C014BD"/>
    <w:rsid w:val="00C1083B"/>
    <w:rsid w:val="00C42436"/>
    <w:rsid w:val="00D05B36"/>
    <w:rsid w:val="00D3029E"/>
    <w:rsid w:val="00D32FAE"/>
    <w:rsid w:val="00D34DB0"/>
    <w:rsid w:val="00D41EC2"/>
    <w:rsid w:val="00D8585A"/>
    <w:rsid w:val="00DD4589"/>
    <w:rsid w:val="00DD46C1"/>
    <w:rsid w:val="00DD4AE4"/>
    <w:rsid w:val="00DF0C31"/>
    <w:rsid w:val="00DF6A4E"/>
    <w:rsid w:val="00E15B92"/>
    <w:rsid w:val="00E25542"/>
    <w:rsid w:val="00E7500C"/>
    <w:rsid w:val="00E9004E"/>
    <w:rsid w:val="00E90F59"/>
    <w:rsid w:val="00E9400D"/>
    <w:rsid w:val="00F17679"/>
    <w:rsid w:val="00F2411E"/>
    <w:rsid w:val="00F62176"/>
    <w:rsid w:val="00F91E1F"/>
    <w:rsid w:val="00FC58BA"/>
    <w:rsid w:val="00FE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E4F558C"/>
  <w15:docId w15:val="{849E50E8-B155-4510-8393-43B81648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B36"/>
    <w:rPr>
      <w:lang w:val="en-GB"/>
    </w:rPr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4F52DE"/>
    <w:pPr>
      <w:spacing w:after="480"/>
      <w:ind w:left="504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unhideWhenUsed/>
    <w:qFormat/>
    <w:rsid w:val="004B1A08"/>
    <w:pPr>
      <w:spacing w:after="60" w:line="259" w:lineRule="auto"/>
      <w:ind w:left="720"/>
      <w:contextualSpacing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lyndon@live.com.s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don%20Teng\AppData\Roaming\Microsoft\Templates\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2E64CA601F450F85D7F56644B99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FCBB-34FE-4CA6-B303-EFBCA0EE3CD7}"/>
      </w:docPartPr>
      <w:docPartBody>
        <w:p w:rsidR="00000000" w:rsidRDefault="00B50DB9">
          <w:pPr>
            <w:pStyle w:val="3D2E64CA601F450F85D7F56644B99CCD"/>
          </w:pPr>
          <w:r w:rsidRPr="00DF6A4E">
            <w:t>Skills &amp; Abilities</w:t>
          </w:r>
        </w:p>
      </w:docPartBody>
    </w:docPart>
    <w:docPart>
      <w:docPartPr>
        <w:name w:val="ECCACFF01A1C4996B368F2B88CA70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74628-284E-456B-98F0-4EB386B44BBB}"/>
      </w:docPartPr>
      <w:docPartBody>
        <w:p w:rsidR="00000000" w:rsidRDefault="00B50DB9">
          <w:pPr>
            <w:pStyle w:val="ECCACFF01A1C4996B368F2B88CA7004C"/>
          </w:pPr>
          <w:r w:rsidRPr="00DF6A4E">
            <w:t>Experience</w:t>
          </w:r>
        </w:p>
      </w:docPartBody>
    </w:docPart>
    <w:docPart>
      <w:docPartPr>
        <w:name w:val="44AE425F7F034B3282FB2923E8939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EC1A0-DEFD-4DCA-8118-7AE285551068}"/>
      </w:docPartPr>
      <w:docPartBody>
        <w:p w:rsidR="00000000" w:rsidRDefault="00B50DB9" w:rsidP="00B50DB9">
          <w:pPr>
            <w:pStyle w:val="44AE425F7F034B3282FB2923E8939984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B9"/>
    <w:rsid w:val="00B5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A51CC1BDB14F948861E2989D84E6E9">
    <w:name w:val="B0A51CC1BDB14F948861E2989D84E6E9"/>
  </w:style>
  <w:style w:type="paragraph" w:customStyle="1" w:styleId="3929CC76E4FF4754A1B10EA66EA3A8AF">
    <w:name w:val="3929CC76E4FF4754A1B10EA66EA3A8AF"/>
  </w:style>
  <w:style w:type="paragraph" w:customStyle="1" w:styleId="0221EB470F8D417BA49D914890A015A2">
    <w:name w:val="0221EB470F8D417BA49D914890A015A2"/>
  </w:style>
  <w:style w:type="paragraph" w:customStyle="1" w:styleId="8311F29FB1934597A7B0F6E559070766">
    <w:name w:val="8311F29FB1934597A7B0F6E559070766"/>
  </w:style>
  <w:style w:type="paragraph" w:customStyle="1" w:styleId="A0A27D3BAA154C5C89DF25A23A724545">
    <w:name w:val="A0A27D3BAA154C5C89DF25A23A724545"/>
  </w:style>
  <w:style w:type="paragraph" w:customStyle="1" w:styleId="3DB43D4C95EC4E9BA973CE681A6991AF">
    <w:name w:val="3DB43D4C95EC4E9BA973CE681A6991AF"/>
  </w:style>
  <w:style w:type="paragraph" w:customStyle="1" w:styleId="6D292A44DF4348D7B6EBC04562F3B5F0">
    <w:name w:val="6D292A44DF4348D7B6EBC04562F3B5F0"/>
  </w:style>
  <w:style w:type="paragraph" w:customStyle="1" w:styleId="3D2E64CA601F450F85D7F56644B99CCD">
    <w:name w:val="3D2E64CA601F450F85D7F56644B99CCD"/>
  </w:style>
  <w:style w:type="paragraph" w:customStyle="1" w:styleId="6A203BF081E7438D883AEBE1D6D3FF64">
    <w:name w:val="6A203BF081E7438D883AEBE1D6D3FF64"/>
  </w:style>
  <w:style w:type="paragraph" w:customStyle="1" w:styleId="ECCACFF01A1C4996B368F2B88CA7004C">
    <w:name w:val="ECCACFF01A1C4996B368F2B88CA7004C"/>
  </w:style>
  <w:style w:type="paragraph" w:customStyle="1" w:styleId="F98AD0B8B5A94CCD90EE5766EE4F0816">
    <w:name w:val="F98AD0B8B5A94CCD90EE5766EE4F0816"/>
  </w:style>
  <w:style w:type="paragraph" w:customStyle="1" w:styleId="CCADA2AA66E744BB883DD1E5D7A77A10">
    <w:name w:val="CCADA2AA66E744BB883DD1E5D7A77A10"/>
  </w:style>
  <w:style w:type="character" w:styleId="Strong">
    <w:name w:val="Strong"/>
    <w:basedOn w:val="DefaultParagraphFont"/>
    <w:uiPriority w:val="5"/>
    <w:qFormat/>
    <w:rPr>
      <w:b/>
      <w:bCs/>
      <w:color w:val="595959" w:themeColor="text1" w:themeTint="A6"/>
    </w:rPr>
  </w:style>
  <w:style w:type="paragraph" w:customStyle="1" w:styleId="A776931D9D324534A6734A8AAF56552D">
    <w:name w:val="A776931D9D324534A6734A8AAF56552D"/>
  </w:style>
  <w:style w:type="paragraph" w:customStyle="1" w:styleId="D78D194567D3416BADA3C466FC3B3E47">
    <w:name w:val="D78D194567D3416BADA3C466FC3B3E47"/>
  </w:style>
  <w:style w:type="paragraph" w:customStyle="1" w:styleId="CCBED44B7FF6476581A8C635F255CC5C">
    <w:name w:val="CCBED44B7FF6476581A8C635F255CC5C"/>
  </w:style>
  <w:style w:type="paragraph" w:customStyle="1" w:styleId="FF4A24E99BFA4A568B0919BF093C28DF">
    <w:name w:val="FF4A24E99BFA4A568B0919BF093C28DF"/>
  </w:style>
  <w:style w:type="paragraph" w:customStyle="1" w:styleId="35F3BBAFF1CE4A15933F0117E864F0FB">
    <w:name w:val="35F3BBAFF1CE4A15933F0117E864F0FB"/>
  </w:style>
  <w:style w:type="paragraph" w:customStyle="1" w:styleId="5AE3673832264C86BA7DD2AAE0DAA2A2">
    <w:name w:val="5AE3673832264C86BA7DD2AAE0DAA2A2"/>
  </w:style>
  <w:style w:type="paragraph" w:customStyle="1" w:styleId="EABB14F59CB4423A916EE4DEEDB655B2">
    <w:name w:val="EABB14F59CB4423A916EE4DEEDB655B2"/>
  </w:style>
  <w:style w:type="paragraph" w:customStyle="1" w:styleId="D79CF0EDE40948859D715E364F22DD49">
    <w:name w:val="D79CF0EDE40948859D715E364F22DD49"/>
  </w:style>
  <w:style w:type="paragraph" w:customStyle="1" w:styleId="83C1E206AF104A8FB66BA71517949207">
    <w:name w:val="83C1E206AF104A8FB66BA71517949207"/>
  </w:style>
  <w:style w:type="paragraph" w:customStyle="1" w:styleId="7FE23BEEA6434BD18C328FAA46266ABC">
    <w:name w:val="7FE23BEEA6434BD18C328FAA46266ABC"/>
  </w:style>
  <w:style w:type="paragraph" w:customStyle="1" w:styleId="4A9C6F58A37E48E79D535D3249B55144">
    <w:name w:val="4A9C6F58A37E48E79D535D3249B55144"/>
  </w:style>
  <w:style w:type="paragraph" w:customStyle="1" w:styleId="046231802CEC45F3AE2238FA760C8677">
    <w:name w:val="046231802CEC45F3AE2238FA760C8677"/>
  </w:style>
  <w:style w:type="paragraph" w:customStyle="1" w:styleId="21FF8A23E1D04E48BEA1E95620249BFE">
    <w:name w:val="21FF8A23E1D04E48BEA1E95620249BFE"/>
  </w:style>
  <w:style w:type="paragraph" w:customStyle="1" w:styleId="64559495DC374B6DB0745B584764FFB4">
    <w:name w:val="64559495DC374B6DB0745B584764FFB4"/>
  </w:style>
  <w:style w:type="paragraph" w:customStyle="1" w:styleId="F339C42A99C34546A98E5B585B513D07">
    <w:name w:val="F339C42A99C34546A98E5B585B513D07"/>
  </w:style>
  <w:style w:type="paragraph" w:customStyle="1" w:styleId="B01D522E73764994AE41B68B27536990">
    <w:name w:val="B01D522E73764994AE41B68B27536990"/>
  </w:style>
  <w:style w:type="paragraph" w:customStyle="1" w:styleId="3213D07C0ADE4432A3955B4B1244369B">
    <w:name w:val="3213D07C0ADE4432A3955B4B1244369B"/>
  </w:style>
  <w:style w:type="paragraph" w:customStyle="1" w:styleId="2284E6D7529F4D3EA9C58D129337149B">
    <w:name w:val="2284E6D7529F4D3EA9C58D129337149B"/>
  </w:style>
  <w:style w:type="paragraph" w:customStyle="1" w:styleId="F00C98FE18B141699A1C241B566E7372">
    <w:name w:val="F00C98FE18B141699A1C241B566E7372"/>
  </w:style>
  <w:style w:type="paragraph" w:customStyle="1" w:styleId="D4A16910DDAB40F594D79D2B42E49B07">
    <w:name w:val="D4A16910DDAB40F594D79D2B42E49B07"/>
  </w:style>
  <w:style w:type="paragraph" w:customStyle="1" w:styleId="074E169A689844FBAEBDF08B70EDC472">
    <w:name w:val="074E169A689844FBAEBDF08B70EDC472"/>
  </w:style>
  <w:style w:type="paragraph" w:customStyle="1" w:styleId="0200497A617D4CFA81A49EB75C5C252B">
    <w:name w:val="0200497A617D4CFA81A49EB75C5C252B"/>
  </w:style>
  <w:style w:type="paragraph" w:customStyle="1" w:styleId="5C16261CA39548468204EBF90483A0D1">
    <w:name w:val="5C16261CA39548468204EBF90483A0D1"/>
  </w:style>
  <w:style w:type="paragraph" w:customStyle="1" w:styleId="44AE425F7F034B3282FB2923E8939984">
    <w:name w:val="44AE425F7F034B3282FB2923E8939984"/>
    <w:rsid w:val="00B50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(Minimalist design).dotx</Template>
  <TotalTime>766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Teng</dc:creator>
  <cp:keywords/>
  <cp:lastModifiedBy>Teng Lyndon</cp:lastModifiedBy>
  <cp:revision>58</cp:revision>
  <cp:lastPrinted>2006-08-01T17:47:00Z</cp:lastPrinted>
  <dcterms:created xsi:type="dcterms:W3CDTF">2018-09-12T13:48:00Z</dcterms:created>
  <dcterms:modified xsi:type="dcterms:W3CDTF">2018-09-13T11:34:00Z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